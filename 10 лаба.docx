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075B1" w14:textId="77777777" w:rsidR="00FF442B" w:rsidRPr="00431A38" w:rsidRDefault="00FF442B" w:rsidP="002D4F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Количество коммитов на разработчика (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Commits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per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Developer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)</w:t>
      </w:r>
    </w:p>
    <w:p w14:paraId="277B023C" w14:textId="575BF623" w:rsidR="00FF442B" w:rsidRPr="00431A38" w:rsidRDefault="00FF442B" w:rsidP="002D4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Общее количество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коммитов</w:t>
      </w:r>
      <w:proofErr w:type="spellEnd"/>
      <w:r w:rsidR="00431A38"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7</w:t>
      </w:r>
      <w:r w:rsidR="00431A38"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ru-RU"/>
          <w14:ligatures w14:val="none"/>
        </w:rPr>
        <w:t>6</w:t>
      </w:r>
    </w:p>
    <w:p w14:paraId="35119263" w14:textId="77777777" w:rsidR="00FF442B" w:rsidRPr="00431A38" w:rsidRDefault="00FF442B" w:rsidP="002D4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Количество разработчиков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4</w:t>
      </w:r>
    </w:p>
    <w:p w14:paraId="559BF160" w14:textId="3DE78E69" w:rsidR="00FF442B" w:rsidRPr="00431A38" w:rsidRDefault="00431A38" w:rsidP="002D4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Commits per Developer=76</w:t>
      </w:r>
      <w:r w:rsidR="00FF442B"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/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4=19</w:t>
      </w:r>
    </w:p>
    <w:p w14:paraId="1F825FC3" w14:textId="1185F455" w:rsidR="00FF442B" w:rsidRPr="00431A38" w:rsidRDefault="00FF442B" w:rsidP="002D4F0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Commi</w:t>
      </w:r>
      <w:bookmarkStart w:id="0" w:name="_GoBack"/>
      <w:bookmarkEnd w:id="0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ts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per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Developer</w:t>
      </w:r>
      <w:proofErr w:type="spellEnd"/>
      <w:r w:rsidR="002D4F03"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19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коммитов</w:t>
      </w:r>
      <w:proofErr w:type="spellEnd"/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на разработчика</w:t>
      </w:r>
    </w:p>
    <w:p w14:paraId="67A08DE2" w14:textId="77777777" w:rsidR="00FF442B" w:rsidRPr="00431A38" w:rsidRDefault="00FF442B" w:rsidP="002D4F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Среднее время до закрытия задач (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Average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Issue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Resolution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Time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)</w:t>
      </w:r>
    </w:p>
    <w:p w14:paraId="15701356" w14:textId="388B1005" w:rsidR="00FF442B" w:rsidRPr="00431A38" w:rsidRDefault="00FF442B" w:rsidP="002D4F0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Предположим, за 5 месяцев было закрыто 13 задач с суммарным временем решения 150 дней.</w:t>
      </w:r>
    </w:p>
    <w:p w14:paraId="07A283DE" w14:textId="7EEBB8AE" w:rsidR="00FF442B" w:rsidRPr="00431A38" w:rsidRDefault="00FF442B" w:rsidP="002D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Количество закрытых задач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13</w:t>
      </w:r>
    </w:p>
    <w:p w14:paraId="00A982EA" w14:textId="49CB60DF" w:rsidR="00FF442B" w:rsidRPr="00431A38" w:rsidRDefault="00FF442B" w:rsidP="002D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Суммарное время решения задач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150 дней</w:t>
      </w:r>
    </w:p>
    <w:p w14:paraId="2F1701AD" w14:textId="77777777" w:rsidR="00FF442B" w:rsidRPr="00431A38" w:rsidRDefault="00FF442B" w:rsidP="002D4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ru-RU"/>
          <w14:ligatures w14:val="none"/>
        </w:rPr>
        <w:t xml:space="preserve">Метрики </w:t>
      </w:r>
      <w:proofErr w:type="gram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ru-RU"/>
          <w14:ligatures w14:val="none"/>
        </w:rPr>
        <w:t>качества</w:t>
      </w:r>
      <w:proofErr w:type="gram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ru-RU"/>
          <w14:ligatures w14:val="none"/>
        </w:rPr>
        <w:t xml:space="preserve"> созданного ПО</w:t>
      </w:r>
    </w:p>
    <w:p w14:paraId="20A80BDD" w14:textId="77777777" w:rsidR="00FF442B" w:rsidRPr="00431A38" w:rsidRDefault="00FF442B" w:rsidP="002D4F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Плотность дефектов (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Defect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Density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)</w:t>
      </w:r>
    </w:p>
    <w:p w14:paraId="69DBD1BC" w14:textId="59EE5817" w:rsidR="00FF442B" w:rsidRPr="00431A38" w:rsidRDefault="00FF442B" w:rsidP="002D4F0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Было найдено 20 дефектов в 550 строках кода.</w:t>
      </w:r>
    </w:p>
    <w:p w14:paraId="3109F8D5" w14:textId="1AB2D22D" w:rsidR="00FF442B" w:rsidRPr="00431A38" w:rsidRDefault="00FF442B" w:rsidP="002D4F0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Количество найденных дефектов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20</w:t>
      </w:r>
    </w:p>
    <w:p w14:paraId="669BCD8E" w14:textId="0922A372" w:rsidR="00FF442B" w:rsidRPr="00431A38" w:rsidRDefault="00FF442B" w:rsidP="002D4F0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Общее количество строк кода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550</w:t>
      </w:r>
    </w:p>
    <w:p w14:paraId="1DE86C00" w14:textId="4F3BC147" w:rsidR="00FF442B" w:rsidRPr="00431A38" w:rsidRDefault="00FF442B" w:rsidP="002D4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  <w:proofErr w:type="spellStart"/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Defect</w:t>
      </w:r>
      <w:proofErr w:type="spellEnd"/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Density</w:t>
      </w:r>
      <w:proofErr w:type="spellEnd"/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=20/550×100=3,6</w:t>
      </w:r>
    </w:p>
    <w:p w14:paraId="15D322B2" w14:textId="239E03CB" w:rsidR="00FF442B" w:rsidRPr="00431A38" w:rsidRDefault="00FF442B" w:rsidP="002D4F0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Defect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Density</w:t>
      </w:r>
      <w:proofErr w:type="spellEnd"/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3.6 дефекта на 100 строк кода</w:t>
      </w:r>
    </w:p>
    <w:p w14:paraId="5FE6D351" w14:textId="77777777" w:rsidR="00FF442B" w:rsidRPr="00431A38" w:rsidRDefault="00FF442B" w:rsidP="002D4F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Процент успешных сборок (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Build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Success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Rate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ru-RU"/>
          <w14:ligatures w14:val="none"/>
        </w:rPr>
        <w:t>)</w:t>
      </w:r>
    </w:p>
    <w:p w14:paraId="3545B44D" w14:textId="41414519" w:rsidR="00FF442B" w:rsidRPr="00431A38" w:rsidRDefault="00FF442B" w:rsidP="002D4F0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За 5 месяцев было 200 сборок, из которых 180 были успешными.</w:t>
      </w:r>
    </w:p>
    <w:p w14:paraId="4E22BAB3" w14:textId="77777777" w:rsidR="00FF442B" w:rsidRPr="00431A38" w:rsidRDefault="00FF442B" w:rsidP="002D4F0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Количество успешных сборок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180</w:t>
      </w:r>
    </w:p>
    <w:p w14:paraId="25613EDE" w14:textId="77777777" w:rsidR="00FF442B" w:rsidRPr="00431A38" w:rsidRDefault="00FF442B" w:rsidP="002D4F0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Общее количество сборок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200</w:t>
      </w:r>
    </w:p>
    <w:p w14:paraId="1EB59C53" w14:textId="4C6AF41D" w:rsidR="00FF442B" w:rsidRPr="00431A38" w:rsidRDefault="00FF442B" w:rsidP="002D4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Build Success Rate=180/200×100%=90%</w:t>
      </w:r>
    </w:p>
    <w:p w14:paraId="383ACF2E" w14:textId="77777777" w:rsidR="00FF442B" w:rsidRPr="00431A38" w:rsidRDefault="00FF442B" w:rsidP="002D4F0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Build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Success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Rate</w:t>
      </w:r>
      <w:proofErr w:type="spellEnd"/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90%</w:t>
      </w:r>
    </w:p>
    <w:p w14:paraId="432AE5F0" w14:textId="77777777" w:rsidR="00FF442B" w:rsidRPr="00431A38" w:rsidRDefault="00FF442B" w:rsidP="002D4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ru-RU"/>
          <w14:ligatures w14:val="none"/>
        </w:rPr>
        <w:t>Итоговые данные</w:t>
      </w:r>
    </w:p>
    <w:p w14:paraId="5FC3F3F0" w14:textId="75F416AD" w:rsidR="00FF442B" w:rsidRPr="00431A38" w:rsidRDefault="00FF442B" w:rsidP="002D4F0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Количество </w:t>
      </w:r>
      <w:proofErr w:type="spell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коммитов</w:t>
      </w:r>
      <w:proofErr w:type="spellEnd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на </w:t>
      </w:r>
      <w:proofErr w:type="gramStart"/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разработчика</w:t>
      </w:r>
      <w:r w:rsidR="002D4F03"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: 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r w:rsidR="002D4F03"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19</w:t>
      </w:r>
      <w:proofErr w:type="gramEnd"/>
      <w:r w:rsidR="002D4F03"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коммитов</w:t>
      </w:r>
      <w:proofErr w:type="spellEnd"/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на разработчика</w:t>
      </w:r>
    </w:p>
    <w:p w14:paraId="66BC8BEC" w14:textId="2CDCAC71" w:rsidR="00FF442B" w:rsidRPr="00431A38" w:rsidRDefault="00FF442B" w:rsidP="002D4F0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Плотность дефектов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3.6 дефекта на 100 строк кода</w:t>
      </w:r>
    </w:p>
    <w:p w14:paraId="6A50D7B0" w14:textId="77777777" w:rsidR="00FF442B" w:rsidRPr="00431A38" w:rsidRDefault="00FF442B" w:rsidP="002D4F0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431A38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Процент успешных сборок</w:t>
      </w:r>
      <w:r w:rsidRPr="00431A3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ru-RU"/>
          <w14:ligatures w14:val="none"/>
        </w:rPr>
        <w:t>: 90%</w:t>
      </w:r>
    </w:p>
    <w:p w14:paraId="6D6C1675" w14:textId="77777777" w:rsidR="006175B8" w:rsidRDefault="006175B8" w:rsidP="002D4F03"/>
    <w:sectPr w:rsidR="0061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1A59"/>
    <w:multiLevelType w:val="multilevel"/>
    <w:tmpl w:val="0BEA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84F5F"/>
    <w:multiLevelType w:val="multilevel"/>
    <w:tmpl w:val="4E16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474BA"/>
    <w:multiLevelType w:val="multilevel"/>
    <w:tmpl w:val="9558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00626"/>
    <w:multiLevelType w:val="multilevel"/>
    <w:tmpl w:val="119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841F5"/>
    <w:multiLevelType w:val="multilevel"/>
    <w:tmpl w:val="4AC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3E2286"/>
    <w:multiLevelType w:val="multilevel"/>
    <w:tmpl w:val="3E64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2A0D1F"/>
    <w:multiLevelType w:val="multilevel"/>
    <w:tmpl w:val="44E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3678A"/>
    <w:multiLevelType w:val="multilevel"/>
    <w:tmpl w:val="E97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AC6FE0"/>
    <w:multiLevelType w:val="multilevel"/>
    <w:tmpl w:val="7CB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93"/>
    <w:rsid w:val="002D4F03"/>
    <w:rsid w:val="00431A38"/>
    <w:rsid w:val="006175B8"/>
    <w:rsid w:val="00A51993"/>
    <w:rsid w:val="00B0088C"/>
    <w:rsid w:val="00B532E9"/>
    <w:rsid w:val="00C87479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C988"/>
  <w15:chartTrackingRefBased/>
  <w15:docId w15:val="{C5679BFB-EFDC-434A-854B-1E1DB56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F4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442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F442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F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F442B"/>
    <w:rPr>
      <w:b/>
      <w:bCs/>
    </w:rPr>
  </w:style>
  <w:style w:type="character" w:customStyle="1" w:styleId="katex-mathml">
    <w:name w:val="katex-mathml"/>
    <w:basedOn w:val="a0"/>
    <w:rsid w:val="00FF442B"/>
  </w:style>
  <w:style w:type="character" w:customStyle="1" w:styleId="mord">
    <w:name w:val="mord"/>
    <w:basedOn w:val="a0"/>
    <w:rsid w:val="00FF442B"/>
  </w:style>
  <w:style w:type="character" w:customStyle="1" w:styleId="mrel">
    <w:name w:val="mrel"/>
    <w:basedOn w:val="a0"/>
    <w:rsid w:val="00FF442B"/>
  </w:style>
  <w:style w:type="character" w:customStyle="1" w:styleId="vlist-s">
    <w:name w:val="vlist-s"/>
    <w:basedOn w:val="a0"/>
    <w:rsid w:val="00FF442B"/>
  </w:style>
  <w:style w:type="character" w:customStyle="1" w:styleId="mbin">
    <w:name w:val="mbin"/>
    <w:basedOn w:val="a0"/>
    <w:rsid w:val="00FF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4698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359736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70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31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27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32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075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190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1625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24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9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46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17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842081C7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Пинчук</dc:creator>
  <cp:keywords/>
  <dc:description/>
  <cp:lastModifiedBy>Регор Светлана</cp:lastModifiedBy>
  <cp:revision>2</cp:revision>
  <dcterms:created xsi:type="dcterms:W3CDTF">2024-05-29T03:52:00Z</dcterms:created>
  <dcterms:modified xsi:type="dcterms:W3CDTF">2024-05-29T03:52:00Z</dcterms:modified>
</cp:coreProperties>
</file>