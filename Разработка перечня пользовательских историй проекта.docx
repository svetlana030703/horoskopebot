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89D" w:rsidRDefault="005D489D" w:rsidP="005D489D">
      <w:pPr>
        <w:jc w:val="center"/>
        <w:rPr>
          <w:rFonts w:ascii="Times New Roman" w:hAnsi="Times New Roman" w:cs="Times New Roman"/>
          <w:b/>
          <w:sz w:val="24"/>
        </w:rPr>
      </w:pPr>
      <w:r w:rsidRPr="005D489D">
        <w:rPr>
          <w:rFonts w:ascii="Times New Roman" w:hAnsi="Times New Roman" w:cs="Times New Roman"/>
          <w:b/>
          <w:sz w:val="24"/>
        </w:rPr>
        <w:t>Разработка перечня пользовательских историй проекта</w:t>
      </w:r>
    </w:p>
    <w:p w:rsidR="005D489D" w:rsidRPr="005D489D" w:rsidRDefault="005D489D" w:rsidP="005D489D">
      <w:pPr>
        <w:jc w:val="center"/>
        <w:rPr>
          <w:rFonts w:ascii="Times New Roman" w:hAnsi="Times New Roman" w:cs="Times New Roman"/>
          <w:b/>
          <w:sz w:val="24"/>
        </w:rPr>
      </w:pPr>
    </w:p>
    <w:p w:rsidR="005D489D" w:rsidRPr="005D489D" w:rsidRDefault="005D489D" w:rsidP="005D489D">
      <w:pPr>
        <w:rPr>
          <w:b/>
        </w:rPr>
      </w:pPr>
      <w:r w:rsidRPr="005D489D">
        <w:rPr>
          <w:b/>
        </w:rPr>
        <w:t>Роли пользователей:</w:t>
      </w:r>
    </w:p>
    <w:p w:rsidR="006058B5" w:rsidRPr="00386685" w:rsidRDefault="00386685" w:rsidP="00386685">
      <w:pPr>
        <w:pStyle w:val="a3"/>
        <w:numPr>
          <w:ilvl w:val="0"/>
          <w:numId w:val="1"/>
        </w:numPr>
        <w:rPr>
          <w:lang w:val="en-US"/>
        </w:rPr>
      </w:pPr>
      <w:r>
        <w:t>Обычный пользователь</w:t>
      </w:r>
    </w:p>
    <w:p w:rsidR="00386685" w:rsidRPr="00386685" w:rsidRDefault="00386685" w:rsidP="00386685">
      <w:pPr>
        <w:pStyle w:val="a3"/>
        <w:numPr>
          <w:ilvl w:val="0"/>
          <w:numId w:val="1"/>
        </w:numPr>
        <w:rPr>
          <w:lang w:val="en-US"/>
        </w:rPr>
      </w:pPr>
      <w:r>
        <w:t xml:space="preserve">Привилегированный пользователь </w:t>
      </w:r>
    </w:p>
    <w:p w:rsidR="00386685" w:rsidRPr="00386685" w:rsidRDefault="00386685" w:rsidP="00386685">
      <w:pPr>
        <w:pStyle w:val="a3"/>
        <w:numPr>
          <w:ilvl w:val="0"/>
          <w:numId w:val="1"/>
        </w:numPr>
        <w:rPr>
          <w:lang w:val="en-US"/>
        </w:rPr>
      </w:pPr>
      <w:r>
        <w:t>Администратор ПО</w:t>
      </w:r>
    </w:p>
    <w:p w:rsidR="00386685" w:rsidRPr="00386685" w:rsidRDefault="00386685" w:rsidP="00386685">
      <w:pPr>
        <w:pStyle w:val="a3"/>
        <w:numPr>
          <w:ilvl w:val="0"/>
          <w:numId w:val="1"/>
        </w:numPr>
        <w:rPr>
          <w:lang w:val="en-US"/>
        </w:rPr>
      </w:pPr>
      <w:r>
        <w:t xml:space="preserve">Астролог </w:t>
      </w:r>
    </w:p>
    <w:p w:rsidR="00386685" w:rsidRPr="005D489D" w:rsidRDefault="005D489D" w:rsidP="00386685">
      <w:pPr>
        <w:rPr>
          <w:b/>
        </w:rPr>
      </w:pPr>
      <w:r w:rsidRPr="005D489D">
        <w:rPr>
          <w:b/>
        </w:rPr>
        <w:t>Перечень пользовательских историй:</w:t>
      </w:r>
    </w:p>
    <w:p w:rsidR="00386685" w:rsidRDefault="00386685" w:rsidP="00386685">
      <w:pPr>
        <w:pStyle w:val="a3"/>
        <w:numPr>
          <w:ilvl w:val="0"/>
          <w:numId w:val="2"/>
        </w:numPr>
      </w:pPr>
      <w:r>
        <w:t xml:space="preserve">Как обычный пользователь, </w:t>
      </w:r>
      <w:r w:rsidR="005D489D">
        <w:t xml:space="preserve">хочу подписаться на рассылку, чтобы быть в курсе ежедневных гороскопов. </w:t>
      </w:r>
      <w:r>
        <w:t xml:space="preserve"> </w:t>
      </w:r>
    </w:p>
    <w:p w:rsidR="005C7848" w:rsidRDefault="005C7848" w:rsidP="005C7848">
      <w:pPr>
        <w:pStyle w:val="a3"/>
        <w:numPr>
          <w:ilvl w:val="0"/>
          <w:numId w:val="2"/>
        </w:numPr>
      </w:pPr>
      <w:r>
        <w:t xml:space="preserve">Как обычный пользователь, я хочу интуитивно понятный интерфейс, чтобы было комфортно пользоваться. </w:t>
      </w:r>
    </w:p>
    <w:p w:rsidR="005C7848" w:rsidRDefault="00386685" w:rsidP="00A94692">
      <w:pPr>
        <w:pStyle w:val="a3"/>
        <w:numPr>
          <w:ilvl w:val="0"/>
          <w:numId w:val="2"/>
        </w:numPr>
      </w:pPr>
      <w:r>
        <w:t>Как привилегированный пользователь,</w:t>
      </w:r>
      <w:r w:rsidR="005D489D">
        <w:t xml:space="preserve"> хочу купить подписку, чтобы получить разбор матрицы судьбы</w:t>
      </w:r>
      <w:r w:rsidR="00A94692">
        <w:t xml:space="preserve"> и</w:t>
      </w:r>
      <w:r w:rsidR="005C7848">
        <w:t xml:space="preserve"> ежедневн</w:t>
      </w:r>
      <w:r w:rsidR="00A94692">
        <w:t>ые рекомендации по самопознанию</w:t>
      </w:r>
      <w:r w:rsidR="005C7848">
        <w:t>.</w:t>
      </w:r>
      <w:bookmarkStart w:id="0" w:name="_GoBack"/>
      <w:bookmarkEnd w:id="0"/>
    </w:p>
    <w:p w:rsidR="00386685" w:rsidRDefault="00386685" w:rsidP="00386685">
      <w:pPr>
        <w:pStyle w:val="a3"/>
        <w:numPr>
          <w:ilvl w:val="0"/>
          <w:numId w:val="2"/>
        </w:numPr>
      </w:pPr>
      <w:r>
        <w:t>Как администратор ПО,</w:t>
      </w:r>
      <w:r w:rsidR="005D489D">
        <w:t xml:space="preserve"> хочу иметь обратную связь по работе бота, чтобы оперативно исправлять ошибки или устранять сбои.</w:t>
      </w:r>
    </w:p>
    <w:p w:rsidR="00386685" w:rsidRPr="00386685" w:rsidRDefault="00386685" w:rsidP="00386685">
      <w:pPr>
        <w:pStyle w:val="a3"/>
        <w:numPr>
          <w:ilvl w:val="0"/>
          <w:numId w:val="2"/>
        </w:numPr>
      </w:pPr>
      <w:r>
        <w:t xml:space="preserve">Как астролог, </w:t>
      </w:r>
      <w:r w:rsidR="005D489D">
        <w:t xml:space="preserve">хочу получать уведомления о новых подписках/заявках, чтобы оперативно сделать разбор матрицы судьбы. </w:t>
      </w:r>
    </w:p>
    <w:sectPr w:rsidR="00386685" w:rsidRPr="003866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E4330"/>
    <w:multiLevelType w:val="hybridMultilevel"/>
    <w:tmpl w:val="D564E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F3D34"/>
    <w:multiLevelType w:val="hybridMultilevel"/>
    <w:tmpl w:val="3BD23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685"/>
    <w:rsid w:val="00386685"/>
    <w:rsid w:val="005C7848"/>
    <w:rsid w:val="005D489D"/>
    <w:rsid w:val="006058B5"/>
    <w:rsid w:val="00736993"/>
    <w:rsid w:val="00A94692"/>
    <w:rsid w:val="00F5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E6B669-967E-46A0-87EA-C4C661C66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7595EA2A</Template>
  <TotalTime>34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VVSU</Company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Витюгова Наталья</dc:creator>
  <cp:keywords/>
  <dc:description/>
  <cp:lastModifiedBy>Витюгова Наталья</cp:lastModifiedBy>
  <cp:revision>1</cp:revision>
  <dcterms:created xsi:type="dcterms:W3CDTF">2024-04-03T03:38:00Z</dcterms:created>
  <dcterms:modified xsi:type="dcterms:W3CDTF">2024-04-03T04:12:00Z</dcterms:modified>
</cp:coreProperties>
</file>